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93" w:rsidRDefault="001F3BBD" w:rsidP="001F3BBD">
      <w:r w:rsidRPr="001F3BBD">
        <w:t xml:space="preserve">Our website is an ASP.NET MVC website using c#, html and css. </w:t>
      </w:r>
      <w:r>
        <w:t>It has an SQL database to store our data in and is hosted in the Microsoft Azure cloud.</w:t>
      </w:r>
    </w:p>
    <w:p w:rsidR="001F3BBD" w:rsidRDefault="001F3BBD" w:rsidP="001F3BBD"/>
    <w:p w:rsidR="001F3BBD" w:rsidRDefault="001F3BBD" w:rsidP="001F3BBD">
      <w:r>
        <w:t xml:space="preserve">ASP.NET is a website development model </w:t>
      </w:r>
      <w:r>
        <w:t>designed by Microsoft to allow developers to build dynamic web sites.</w:t>
      </w:r>
      <w:r>
        <w:t xml:space="preserve"> It comes pre-packaged with many useful features out of box to allow development of enterprise grade websites. Our choice in this was mainly because of the aforementioned included features – which make our development easi</w:t>
      </w:r>
      <w:r w:rsidR="00EC08E8">
        <w:t>er as we are building less</w:t>
      </w:r>
      <w:r>
        <w:t xml:space="preserve"> from the ground up – as well as the ease in developing new features</w:t>
      </w:r>
      <w:r w:rsidR="00EC08E8">
        <w:t>, modifying existing features</w:t>
      </w:r>
      <w:r>
        <w:t xml:space="preserve"> and the vast amounts of creative freedom easily accessible through bootstrap</w:t>
      </w:r>
      <w:r w:rsidR="00EC08E8">
        <w:t xml:space="preserve"> css</w:t>
      </w:r>
      <w:r>
        <w:t xml:space="preserve"> which is included too from the get go. </w:t>
      </w:r>
    </w:p>
    <w:p w:rsidR="001F3BBD" w:rsidRDefault="001F3BBD" w:rsidP="001F3BBD"/>
    <w:p w:rsidR="001C584B" w:rsidRDefault="001F3BBD" w:rsidP="001C584B">
      <w:r>
        <w:t>With ASP.NET we are using the MVC – model view controller – model to develop our site</w:t>
      </w:r>
    </w:p>
    <w:p w:rsidR="00EC08E8" w:rsidRDefault="00EC08E8" w:rsidP="001C584B">
      <w:pPr>
        <w:numPr>
          <w:ilvl w:val="0"/>
          <w:numId w:val="1"/>
        </w:numPr>
      </w:pPr>
      <w:r>
        <w:t xml:space="preserve">The model is the application core. It links to the database and lets us access the information there. </w:t>
      </w:r>
    </w:p>
    <w:p w:rsidR="001F3BBD" w:rsidRDefault="00EC08E8" w:rsidP="00EC08E8">
      <w:pPr>
        <w:numPr>
          <w:ilvl w:val="0"/>
          <w:numId w:val="1"/>
        </w:numPr>
      </w:pPr>
      <w:r>
        <w:t>The view is the front end of the site and handles the display of data. It’s all html and css and it’s what users are interacting with.</w:t>
      </w:r>
    </w:p>
    <w:p w:rsidR="00EC08E8" w:rsidRDefault="00EC08E8" w:rsidP="00EC08E8">
      <w:pPr>
        <w:numPr>
          <w:ilvl w:val="0"/>
          <w:numId w:val="1"/>
        </w:numPr>
      </w:pPr>
      <w:r>
        <w:t>The controllers are the parts of the application written in c# and handle processing and talking between the model and the view, passing and filtering data according to the user’s inputs or required outputs.</w:t>
      </w:r>
    </w:p>
    <w:p w:rsidR="001F3BBD" w:rsidRPr="00B66107" w:rsidRDefault="001F3BBD" w:rsidP="001F3BBD">
      <w:bookmarkStart w:id="0" w:name="_GoBack"/>
      <w:bookmarkEnd w:id="0"/>
    </w:p>
    <w:sectPr w:rsidR="001F3BBD" w:rsidRPr="00B66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3CD" w:rsidRDefault="00EB33CD" w:rsidP="00FC65F7">
      <w:pPr>
        <w:spacing w:line="240" w:lineRule="auto"/>
      </w:pPr>
      <w:r>
        <w:separator/>
      </w:r>
    </w:p>
  </w:endnote>
  <w:endnote w:type="continuationSeparator" w:id="0">
    <w:p w:rsidR="00EB33CD" w:rsidRDefault="00EB33CD" w:rsidP="00FC6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3CD" w:rsidRDefault="00EB33CD" w:rsidP="00FC65F7">
      <w:pPr>
        <w:spacing w:line="240" w:lineRule="auto"/>
      </w:pPr>
      <w:r>
        <w:separator/>
      </w:r>
    </w:p>
  </w:footnote>
  <w:footnote w:type="continuationSeparator" w:id="0">
    <w:p w:rsidR="00EB33CD" w:rsidRDefault="00EB33CD" w:rsidP="00FC65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D57A3"/>
    <w:multiLevelType w:val="hybridMultilevel"/>
    <w:tmpl w:val="08669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17A"/>
    <w:rsid w:val="00094467"/>
    <w:rsid w:val="00107E68"/>
    <w:rsid w:val="001C584B"/>
    <w:rsid w:val="001F3BBD"/>
    <w:rsid w:val="0023742D"/>
    <w:rsid w:val="0025675D"/>
    <w:rsid w:val="002576D5"/>
    <w:rsid w:val="002F353C"/>
    <w:rsid w:val="00431171"/>
    <w:rsid w:val="0043567B"/>
    <w:rsid w:val="00444BEC"/>
    <w:rsid w:val="00646F38"/>
    <w:rsid w:val="006C44B7"/>
    <w:rsid w:val="006F0BB5"/>
    <w:rsid w:val="00715774"/>
    <w:rsid w:val="00744832"/>
    <w:rsid w:val="00787171"/>
    <w:rsid w:val="00823E73"/>
    <w:rsid w:val="00850E99"/>
    <w:rsid w:val="0086017A"/>
    <w:rsid w:val="008D0C34"/>
    <w:rsid w:val="008E4E79"/>
    <w:rsid w:val="00926943"/>
    <w:rsid w:val="009738A9"/>
    <w:rsid w:val="00975264"/>
    <w:rsid w:val="009800ED"/>
    <w:rsid w:val="009F1C2C"/>
    <w:rsid w:val="00A14AC6"/>
    <w:rsid w:val="00B10F93"/>
    <w:rsid w:val="00B13565"/>
    <w:rsid w:val="00B66107"/>
    <w:rsid w:val="00B941CD"/>
    <w:rsid w:val="00C96DBA"/>
    <w:rsid w:val="00CA131F"/>
    <w:rsid w:val="00CE70E8"/>
    <w:rsid w:val="00E75312"/>
    <w:rsid w:val="00E9301F"/>
    <w:rsid w:val="00EB33CD"/>
    <w:rsid w:val="00EC08E8"/>
    <w:rsid w:val="00EC1872"/>
    <w:rsid w:val="00F63EFB"/>
    <w:rsid w:val="00FC65F7"/>
    <w:rsid w:val="00F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0107E-2BA0-41C2-B165-BFF5C77D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E99"/>
    <w:pPr>
      <w:spacing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E99"/>
    <w:pPr>
      <w:keepNext/>
      <w:keepLines/>
      <w:outlineLvl w:val="0"/>
    </w:pPr>
    <w:rPr>
      <w:rFonts w:eastAsia="Times New Roman"/>
      <w:color w:val="2E74B5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0E99"/>
    <w:pPr>
      <w:keepNext/>
      <w:keepLines/>
      <w:spacing w:before="40"/>
      <w:outlineLvl w:val="1"/>
    </w:pPr>
    <w:rPr>
      <w:rFonts w:eastAsia="Times New Roman"/>
      <w:color w:val="2E74B5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0E99"/>
    <w:pPr>
      <w:keepNext/>
      <w:keepLines/>
      <w:spacing w:before="40"/>
      <w:outlineLvl w:val="2"/>
    </w:pPr>
    <w:rPr>
      <w:rFonts w:eastAsia="Times New Roman"/>
      <w:color w:val="1F4D78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E99"/>
    <w:pPr>
      <w:keepNext/>
      <w:keepLines/>
      <w:spacing w:before="40"/>
      <w:outlineLvl w:val="3"/>
    </w:pPr>
    <w:rPr>
      <w:rFonts w:eastAsia="Times New Roman"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B24"/>
    <w:pPr>
      <w:keepNext/>
      <w:keepLines/>
      <w:spacing w:before="4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50E99"/>
    <w:rPr>
      <w:rFonts w:eastAsia="Times New Roman" w:cs="Times New Roman"/>
      <w:color w:val="2E74B5"/>
      <w:sz w:val="48"/>
      <w:szCs w:val="32"/>
    </w:rPr>
  </w:style>
  <w:style w:type="character" w:customStyle="1" w:styleId="Heading2Char">
    <w:name w:val="Heading 2 Char"/>
    <w:link w:val="Heading2"/>
    <w:uiPriority w:val="9"/>
    <w:rsid w:val="00850E99"/>
    <w:rPr>
      <w:rFonts w:eastAsia="Times New Roman" w:cs="Times New Roman"/>
      <w:color w:val="2E74B5"/>
      <w:sz w:val="40"/>
      <w:szCs w:val="26"/>
    </w:rPr>
  </w:style>
  <w:style w:type="character" w:customStyle="1" w:styleId="Heading3Char">
    <w:name w:val="Heading 3 Char"/>
    <w:link w:val="Heading3"/>
    <w:uiPriority w:val="9"/>
    <w:rsid w:val="00850E99"/>
    <w:rPr>
      <w:rFonts w:eastAsia="Times New Roman" w:cs="Times New Roman"/>
      <w:color w:val="1F4D78"/>
      <w:sz w:val="28"/>
      <w:szCs w:val="24"/>
    </w:rPr>
  </w:style>
  <w:style w:type="character" w:customStyle="1" w:styleId="Heading4Char">
    <w:name w:val="Heading 4 Char"/>
    <w:link w:val="Heading4"/>
    <w:uiPriority w:val="9"/>
    <w:rsid w:val="00850E99"/>
    <w:rPr>
      <w:rFonts w:eastAsia="Times New Roman" w:cs="Times New Roman"/>
      <w:iCs/>
      <w:color w:val="2E74B5"/>
    </w:rPr>
  </w:style>
  <w:style w:type="character" w:styleId="Hyperlink">
    <w:name w:val="Hyperlink"/>
    <w:uiPriority w:val="99"/>
    <w:unhideWhenUsed/>
    <w:rsid w:val="00850E99"/>
    <w:rPr>
      <w:color w:val="0563C1"/>
      <w:u w:val="single"/>
    </w:rPr>
  </w:style>
  <w:style w:type="table" w:styleId="TableGrid">
    <w:name w:val="Table Grid"/>
    <w:basedOn w:val="TableNormal"/>
    <w:uiPriority w:val="39"/>
    <w:rsid w:val="00850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E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C65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C65F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FC65F7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FE5B24"/>
    <w:rPr>
      <w:rFonts w:ascii="Calibri Light" w:eastAsia="Times New Roman" w:hAnsi="Calibri Light" w:cs="Times New Roman"/>
      <w:color w:val="2E74B5"/>
    </w:rPr>
  </w:style>
  <w:style w:type="paragraph" w:styleId="NormalWeb">
    <w:name w:val="Normal (Web)"/>
    <w:basedOn w:val="Normal"/>
    <w:uiPriority w:val="99"/>
    <w:semiHidden/>
    <w:unhideWhenUsed/>
    <w:rsid w:val="001F3BB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AU"/>
    </w:rPr>
  </w:style>
  <w:style w:type="character" w:customStyle="1" w:styleId="tgc">
    <w:name w:val="_tgc"/>
    <w:rsid w:val="001F3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Custom%20Office%20Templates\New%20Defaul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1A23-9B49-4F20-939D-C158BE4A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Default</Template>
  <TotalTime>24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2015-08-31T10:55:00Z</dcterms:created>
  <dcterms:modified xsi:type="dcterms:W3CDTF">2015-08-31T11:19:00Z</dcterms:modified>
</cp:coreProperties>
</file>